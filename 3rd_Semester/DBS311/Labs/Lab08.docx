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1215" w14:textId="4974E9AA" w:rsidR="00B968C9" w:rsidRDefault="005A442B" w:rsidP="00560933">
      <w:pPr>
        <w:pStyle w:val="Heading1"/>
      </w:pPr>
      <w:r w:rsidRPr="005A442B">
        <w:t>Lab</w:t>
      </w:r>
      <w:r w:rsidR="00CA713C">
        <w:t>8</w:t>
      </w:r>
      <w:r w:rsidR="00560933">
        <w:t xml:space="preserve"> Mongo part 1 query question</w:t>
      </w:r>
      <w:r w:rsidR="00CA713C">
        <w:t>s</w:t>
      </w:r>
    </w:p>
    <w:p w14:paraId="2AF7A077" w14:textId="78D3AF4C" w:rsidR="00F338F9" w:rsidRDefault="00F338F9" w:rsidP="00F338F9">
      <w:pPr>
        <w:rPr>
          <w:lang w:val="en-CA" w:eastAsia="en-CA"/>
        </w:rPr>
      </w:pPr>
    </w:p>
    <w:p w14:paraId="7CDD5094" w14:textId="503788CA" w:rsidR="00E400E3" w:rsidRDefault="00E400E3" w:rsidP="00F338F9">
      <w:pPr>
        <w:rPr>
          <w:lang w:val="en-CA" w:eastAsia="en-CA"/>
        </w:rPr>
      </w:pPr>
      <w:r>
        <w:rPr>
          <w:lang w:val="en-CA" w:eastAsia="en-CA"/>
        </w:rPr>
        <w:t>DBS311 Lab 8</w:t>
      </w:r>
    </w:p>
    <w:p w14:paraId="7D87832C" w14:textId="52C02E5D" w:rsidR="00E400E3" w:rsidRDefault="00E400E3" w:rsidP="00F338F9">
      <w:pPr>
        <w:rPr>
          <w:lang w:val="en-CA" w:eastAsia="en-CA"/>
        </w:rPr>
      </w:pPr>
    </w:p>
    <w:p w14:paraId="5E876FCF" w14:textId="77777777" w:rsidR="00E400E3" w:rsidRDefault="00E400E3" w:rsidP="00E400E3">
      <w:pPr>
        <w:rPr>
          <w:rFonts w:asciiTheme="minorHAnsi" w:hAnsiTheme="minorHAnsi"/>
          <w:b/>
          <w:bCs/>
        </w:rPr>
      </w:pPr>
      <w:r>
        <w:rPr>
          <w:rFonts w:ascii="Century Gothic" w:hAnsi="Century Gothic"/>
          <w:b/>
          <w:bCs/>
          <w:i/>
          <w:sz w:val="28"/>
          <w:szCs w:val="28"/>
        </w:rPr>
        <w:t xml:space="preserve">Upload screenshots of successful run with outputs in a single document in blackboard within the deadline. </w:t>
      </w:r>
      <w:r w:rsidRPr="000468DC">
        <w:rPr>
          <w:rFonts w:ascii="Century Gothic" w:hAnsi="Century Gothic"/>
          <w:b/>
          <w:bCs/>
          <w:i/>
          <w:color w:val="FF0000"/>
          <w:sz w:val="28"/>
          <w:szCs w:val="28"/>
        </w:rPr>
        <w:t>Absolutely no email submission will be accepted</w:t>
      </w:r>
      <w:r>
        <w:rPr>
          <w:rFonts w:ascii="Century Gothic" w:hAnsi="Century Gothic"/>
          <w:b/>
          <w:bCs/>
          <w:i/>
          <w:sz w:val="28"/>
          <w:szCs w:val="28"/>
        </w:rPr>
        <w:t xml:space="preserve">. Capture screenshots of your code as well. Make sure the timestamp is visible in your screenshots. </w:t>
      </w:r>
    </w:p>
    <w:p w14:paraId="0CD93916" w14:textId="1F413F36" w:rsidR="00E400E3" w:rsidRDefault="00E400E3" w:rsidP="00E400E3">
      <w:pPr>
        <w:pStyle w:val="Heading1"/>
        <w:ind w:left="720" w:firstLine="720"/>
        <w:rPr>
          <w:bCs w:val="0"/>
        </w:rPr>
      </w:pPr>
      <w:r>
        <w:rPr>
          <w:i/>
          <w:color w:val="0000FF"/>
          <w:sz w:val="28"/>
        </w:rPr>
        <w:t xml:space="preserve">Due by Saturday, </w:t>
      </w:r>
      <w:r w:rsidR="00D27CD9">
        <w:rPr>
          <w:i/>
          <w:color w:val="0000FF"/>
          <w:sz w:val="28"/>
        </w:rPr>
        <w:t>July</w:t>
      </w:r>
      <w:r>
        <w:rPr>
          <w:i/>
          <w:color w:val="0000FF"/>
          <w:sz w:val="28"/>
        </w:rPr>
        <w:t xml:space="preserve"> </w:t>
      </w:r>
      <w:r w:rsidR="00D27CD9">
        <w:rPr>
          <w:i/>
          <w:color w:val="0000FF"/>
          <w:sz w:val="28"/>
        </w:rPr>
        <w:t>31</w:t>
      </w:r>
      <w:r w:rsidR="00D27CD9">
        <w:rPr>
          <w:i/>
          <w:color w:val="0000FF"/>
          <w:sz w:val="28"/>
          <w:vertAlign w:val="superscript"/>
        </w:rPr>
        <w:t>st</w:t>
      </w:r>
      <w:r>
        <w:rPr>
          <w:i/>
          <w:color w:val="0000FF"/>
          <w:sz w:val="28"/>
        </w:rPr>
        <w:t xml:space="preserve"> by </w:t>
      </w:r>
      <w:r w:rsidR="00D27CD9">
        <w:rPr>
          <w:i/>
          <w:color w:val="0000FF"/>
          <w:sz w:val="28"/>
        </w:rPr>
        <w:t>11:30</w:t>
      </w:r>
      <w:r>
        <w:rPr>
          <w:i/>
          <w:color w:val="0000FF"/>
          <w:sz w:val="28"/>
        </w:rPr>
        <w:t>pm, Late penalty is 100%.</w:t>
      </w:r>
      <w:r>
        <w:rPr>
          <w:rFonts w:ascii="Lucida Console" w:hAnsi="Lucida Console"/>
        </w:rPr>
        <w:t xml:space="preserve"> </w:t>
      </w:r>
    </w:p>
    <w:p w14:paraId="1DE59484" w14:textId="77777777" w:rsidR="00CA713C" w:rsidRDefault="00CA713C" w:rsidP="00F338F9">
      <w:pPr>
        <w:rPr>
          <w:lang w:val="en-CA" w:eastAsia="en-CA"/>
        </w:rPr>
      </w:pPr>
    </w:p>
    <w:p w14:paraId="6BF8EE0B" w14:textId="3CE6C9ED" w:rsidR="00F338F9" w:rsidRDefault="00F338F9" w:rsidP="00F338F9">
      <w:pPr>
        <w:rPr>
          <w:lang w:val="en-CA" w:eastAsia="en-CA"/>
        </w:rPr>
      </w:pPr>
      <w:r>
        <w:rPr>
          <w:lang w:val="en-CA" w:eastAsia="en-CA"/>
        </w:rPr>
        <w:t>Extra questions</w:t>
      </w:r>
    </w:p>
    <w:p w14:paraId="5A1AAE4A" w14:textId="77777777" w:rsidR="00F338F9" w:rsidRPr="00F338F9" w:rsidRDefault="00F338F9" w:rsidP="00F338F9">
      <w:pPr>
        <w:rPr>
          <w:lang w:val="en-CA" w:eastAsia="en-CA"/>
        </w:rPr>
      </w:pPr>
    </w:p>
    <w:p w14:paraId="5A79208B" w14:textId="470AB282" w:rsidR="005A442B" w:rsidRDefault="007E6942" w:rsidP="00FE64D1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2149F3" wp14:editId="59F939CE">
            <wp:simplePos x="0" y="0"/>
            <wp:positionH relativeFrom="column">
              <wp:posOffset>83185</wp:posOffset>
            </wp:positionH>
            <wp:positionV relativeFrom="paragraph">
              <wp:posOffset>576221</wp:posOffset>
            </wp:positionV>
            <wp:extent cx="7223760" cy="44151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42B">
        <w:t xml:space="preserve">Write a query to return </w:t>
      </w:r>
      <w:r w:rsidR="005A442B">
        <w:rPr>
          <w:i/>
        </w:rPr>
        <w:t>name</w:t>
      </w:r>
      <w:r w:rsidR="005A442B">
        <w:t xml:space="preserve"> and </w:t>
      </w:r>
      <w:r w:rsidR="005A442B">
        <w:rPr>
          <w:i/>
        </w:rPr>
        <w:t>price</w:t>
      </w:r>
      <w:r w:rsidR="005A442B">
        <w:t xml:space="preserve"> of each product in the </w:t>
      </w:r>
      <w:r w:rsidR="005A442B">
        <w:rPr>
          <w:i/>
        </w:rPr>
        <w:t>inventory</w:t>
      </w:r>
      <w:r w:rsidR="005A442B">
        <w:t xml:space="preserve"> database.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A442B" w14:paraId="6D9C60FE" w14:textId="77777777" w:rsidTr="005742FB">
        <w:trPr>
          <w:trHeight w:val="448"/>
        </w:trPr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B51F" w14:textId="2A659345" w:rsidR="000A1306" w:rsidRPr="005742FB" w:rsidRDefault="005742FB" w:rsidP="00FE64D1">
            <w:pPr>
              <w:spacing w:before="100" w:beforeAutospacing="1" w:after="100" w:afterAutospacing="1"/>
              <w:rPr>
                <w:rFonts w:ascii="Consolas" w:hAnsi="Consolas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5742FB">
              <w:rPr>
                <w:rFonts w:ascii="Consolas" w:hAnsi="Consolas"/>
                <w:sz w:val="20"/>
                <w:szCs w:val="20"/>
                <w:lang w:eastAsia="en-CA"/>
              </w:rPr>
              <w:t>db.products</w:t>
            </w:r>
            <w:proofErr w:type="gramEnd"/>
            <w:r w:rsidRPr="005742FB">
              <w:rPr>
                <w:rFonts w:ascii="Consolas" w:hAnsi="Consolas"/>
                <w:sz w:val="20"/>
                <w:szCs w:val="20"/>
                <w:lang w:eastAsia="en-CA"/>
              </w:rPr>
              <w:t>.find</w:t>
            </w:r>
            <w:proofErr w:type="spellEnd"/>
            <w:r w:rsidRPr="005742FB">
              <w:rPr>
                <w:rFonts w:ascii="Consolas" w:hAnsi="Consolas"/>
                <w:sz w:val="20"/>
                <w:szCs w:val="20"/>
                <w:lang w:eastAsia="en-CA"/>
              </w:rPr>
              <w:t>({},{"_id":0, "name":1, "price":1})</w:t>
            </w:r>
          </w:p>
        </w:tc>
      </w:tr>
    </w:tbl>
    <w:p w14:paraId="4274D40A" w14:textId="77777777" w:rsidR="007E6942" w:rsidRDefault="007E6942" w:rsidP="007E6942">
      <w:pPr>
        <w:pStyle w:val="ListParagraph"/>
        <w:spacing w:before="100" w:beforeAutospacing="1" w:after="100" w:afterAutospacing="1" w:line="240" w:lineRule="auto"/>
      </w:pPr>
    </w:p>
    <w:p w14:paraId="299ECA15" w14:textId="77777777" w:rsidR="007E6942" w:rsidRDefault="007E6942">
      <w:pPr>
        <w:rPr>
          <w:rFonts w:ascii="Times New Roman" w:hAnsi="Times New Roman"/>
          <w:lang w:val="en-CA" w:eastAsia="en-CA"/>
        </w:rPr>
      </w:pPr>
      <w:r>
        <w:br w:type="page"/>
      </w:r>
    </w:p>
    <w:p w14:paraId="2341DE58" w14:textId="342E19C6" w:rsidR="005A442B" w:rsidRDefault="007E6942" w:rsidP="00FE64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B4B6E7F" wp14:editId="436C582D">
            <wp:simplePos x="0" y="0"/>
            <wp:positionH relativeFrom="margin">
              <wp:posOffset>25879</wp:posOffset>
            </wp:positionH>
            <wp:positionV relativeFrom="paragraph">
              <wp:posOffset>497001</wp:posOffset>
            </wp:positionV>
            <wp:extent cx="7223760" cy="12839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42B">
        <w:t xml:space="preserve">Write a query to return </w:t>
      </w:r>
      <w:r w:rsidR="005A442B">
        <w:rPr>
          <w:i/>
        </w:rPr>
        <w:t>name</w:t>
      </w:r>
      <w:r w:rsidR="005A442B">
        <w:t xml:space="preserve"> and </w:t>
      </w:r>
      <w:r w:rsidR="005A442B">
        <w:rPr>
          <w:i/>
        </w:rPr>
        <w:t>price</w:t>
      </w:r>
      <w:r w:rsidR="005A442B">
        <w:t xml:space="preserve"> for products of type </w:t>
      </w:r>
      <w:r w:rsidR="00A12889">
        <w:t>“</w:t>
      </w:r>
      <w:r w:rsidR="00A12889" w:rsidRPr="00A12889">
        <w:t>Health Care</w:t>
      </w:r>
      <w:r w:rsidR="00A12889">
        <w:t>”</w:t>
      </w:r>
      <w:r w:rsidR="005A442B">
        <w:t xml:space="preserve"> in the </w:t>
      </w:r>
      <w:r w:rsidR="005A442B">
        <w:rPr>
          <w:i/>
        </w:rPr>
        <w:t>inventory</w:t>
      </w:r>
      <w:r w:rsidR="005A442B">
        <w:t xml:space="preserve"> database.</w:t>
      </w:r>
      <w:r w:rsidR="005742FB" w:rsidRPr="005742FB">
        <w:rPr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5A442B" w14:paraId="64D4B61F" w14:textId="77777777" w:rsidTr="005742FB">
        <w:trPr>
          <w:trHeight w:val="378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41C3" w14:textId="5FA62D16" w:rsidR="005A442B" w:rsidRPr="005742FB" w:rsidRDefault="005742FB" w:rsidP="00FE64D1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5742FB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5742FB">
              <w:rPr>
                <w:noProof/>
                <w:sz w:val="20"/>
                <w:szCs w:val="20"/>
              </w:rPr>
              <w:t xml:space="preserve"> </w:t>
            </w:r>
            <w:r w:rsidRPr="005742FB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5742FB">
              <w:rPr>
                <w:rFonts w:ascii="Consolas" w:hAnsi="Consolas"/>
                <w:sz w:val="20"/>
                <w:szCs w:val="20"/>
              </w:rPr>
              <w:t>products</w:t>
            </w:r>
            <w:proofErr w:type="gramEnd"/>
            <w:r w:rsidRPr="005742FB">
              <w:rPr>
                <w:rFonts w:ascii="Consolas" w:hAnsi="Consolas"/>
                <w:sz w:val="20"/>
                <w:szCs w:val="20"/>
              </w:rPr>
              <w:t>.find</w:t>
            </w:r>
            <w:proofErr w:type="spellEnd"/>
            <w:r w:rsidRPr="005742FB">
              <w:rPr>
                <w:rFonts w:ascii="Consolas" w:hAnsi="Consolas"/>
                <w:sz w:val="20"/>
                <w:szCs w:val="20"/>
              </w:rPr>
              <w:t>({"</w:t>
            </w:r>
            <w:proofErr w:type="spellStart"/>
            <w:r w:rsidRPr="005742FB">
              <w:rPr>
                <w:rFonts w:ascii="Consolas" w:hAnsi="Consolas"/>
                <w:sz w:val="20"/>
                <w:szCs w:val="20"/>
              </w:rPr>
              <w:t>type":"Health</w:t>
            </w:r>
            <w:proofErr w:type="spellEnd"/>
            <w:r w:rsidRPr="005742FB">
              <w:rPr>
                <w:rFonts w:ascii="Consolas" w:hAnsi="Consolas"/>
                <w:sz w:val="20"/>
                <w:szCs w:val="20"/>
              </w:rPr>
              <w:t xml:space="preserve"> Care"},{“_id”: 0, "name":1, "price":1})</w:t>
            </w:r>
          </w:p>
        </w:tc>
      </w:tr>
    </w:tbl>
    <w:p w14:paraId="6CF677CB" w14:textId="77777777" w:rsidR="007E6942" w:rsidRDefault="007E6942" w:rsidP="007E6942">
      <w:pPr>
        <w:pStyle w:val="ListParagraph"/>
        <w:spacing w:after="0" w:line="240" w:lineRule="auto"/>
      </w:pPr>
    </w:p>
    <w:p w14:paraId="4F5BACC3" w14:textId="53DED935" w:rsidR="005A442B" w:rsidRDefault="007E6942" w:rsidP="00FE64D1">
      <w:pPr>
        <w:pStyle w:val="ListParagraph"/>
        <w:numPr>
          <w:ilvl w:val="0"/>
          <w:numId w:val="1"/>
        </w:numPr>
        <w:spacing w:after="0" w:line="240" w:lineRule="auto"/>
      </w:pPr>
      <w:r w:rsidRPr="005742FB">
        <w:rPr>
          <w:noProof/>
        </w:rPr>
        <w:drawing>
          <wp:anchor distT="0" distB="0" distL="114300" distR="114300" simplePos="0" relativeHeight="251660288" behindDoc="0" locked="0" layoutInCell="1" allowOverlap="1" wp14:anchorId="6B9AEDA1" wp14:editId="6C222BC7">
            <wp:simplePos x="0" y="0"/>
            <wp:positionH relativeFrom="margin">
              <wp:align>right</wp:align>
            </wp:positionH>
            <wp:positionV relativeFrom="paragraph">
              <wp:posOffset>683536</wp:posOffset>
            </wp:positionV>
            <wp:extent cx="7223760" cy="187896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42B">
        <w:t xml:space="preserve">Write a query to return </w:t>
      </w:r>
      <w:r w:rsidR="005A442B">
        <w:rPr>
          <w:i/>
        </w:rPr>
        <w:t>name</w:t>
      </w:r>
      <w:r w:rsidR="005A442B">
        <w:t xml:space="preserve"> and </w:t>
      </w:r>
      <w:r w:rsidR="005A442B">
        <w:rPr>
          <w:i/>
        </w:rPr>
        <w:t>price</w:t>
      </w:r>
      <w:r w:rsidR="005A442B">
        <w:t xml:space="preserve"> for products with price between $12 and $20 (Values </w:t>
      </w:r>
      <w:r w:rsidR="005A442B">
        <w:rPr>
          <w:i/>
        </w:rPr>
        <w:t>12</w:t>
      </w:r>
      <w:r w:rsidR="005A442B">
        <w:t xml:space="preserve"> and </w:t>
      </w:r>
      <w:r w:rsidR="005A442B">
        <w:rPr>
          <w:i/>
        </w:rPr>
        <w:t>20</w:t>
      </w:r>
      <w:r w:rsidR="005A442B">
        <w:t xml:space="preserve"> are in</w:t>
      </w:r>
      <w:r w:rsidR="00FE64D1">
        <w:t>c</w:t>
      </w:r>
      <w:r w:rsidR="005A442B">
        <w:t>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195"/>
      </w:tblGrid>
      <w:tr w:rsidR="005A442B" w14:paraId="19B41D86" w14:textId="77777777" w:rsidTr="005742FB">
        <w:trPr>
          <w:trHeight w:val="369"/>
        </w:trPr>
        <w:tc>
          <w:tcPr>
            <w:tcW w:w="10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DB0B" w14:textId="00B4110E" w:rsidR="005A442B" w:rsidRPr="005742FB" w:rsidRDefault="005742FB" w:rsidP="00FE64D1">
            <w:pPr>
              <w:rPr>
                <w:rFonts w:ascii="Consolas" w:hAnsi="Consolas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5742FB">
              <w:rPr>
                <w:rFonts w:ascii="Consolas" w:hAnsi="Consolas"/>
                <w:sz w:val="20"/>
                <w:szCs w:val="20"/>
                <w:lang w:eastAsia="en-CA"/>
              </w:rPr>
              <w:t>db.products</w:t>
            </w:r>
            <w:proofErr w:type="gramEnd"/>
            <w:r w:rsidRPr="005742FB">
              <w:rPr>
                <w:rFonts w:ascii="Consolas" w:hAnsi="Consolas"/>
                <w:sz w:val="20"/>
                <w:szCs w:val="20"/>
                <w:lang w:eastAsia="en-CA"/>
              </w:rPr>
              <w:t>.find</w:t>
            </w:r>
            <w:proofErr w:type="spellEnd"/>
            <w:r w:rsidRPr="005742FB">
              <w:rPr>
                <w:rFonts w:ascii="Consolas" w:hAnsi="Consolas"/>
                <w:sz w:val="20"/>
                <w:szCs w:val="20"/>
                <w:lang w:eastAsia="en-CA"/>
              </w:rPr>
              <w:t>({"price":{"$gte":12, "$lte":20}},{"_id":0, "name":1, "price":1})</w:t>
            </w:r>
          </w:p>
        </w:tc>
      </w:tr>
    </w:tbl>
    <w:p w14:paraId="2DDD6011" w14:textId="60DFCAD7" w:rsidR="005A442B" w:rsidRDefault="007E6942" w:rsidP="00FE64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5742FB">
        <w:rPr>
          <w:noProof/>
        </w:rPr>
        <w:drawing>
          <wp:anchor distT="0" distB="0" distL="114300" distR="114300" simplePos="0" relativeHeight="251662336" behindDoc="0" locked="0" layoutInCell="1" allowOverlap="1" wp14:anchorId="2C2B531F" wp14:editId="04758110">
            <wp:simplePos x="0" y="0"/>
            <wp:positionH relativeFrom="margin">
              <wp:align>right</wp:align>
            </wp:positionH>
            <wp:positionV relativeFrom="paragraph">
              <wp:posOffset>2783852</wp:posOffset>
            </wp:positionV>
            <wp:extent cx="7223760" cy="368681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42B">
        <w:t xml:space="preserve">Write a query to return </w:t>
      </w:r>
      <w:r w:rsidR="005A442B">
        <w:rPr>
          <w:i/>
        </w:rPr>
        <w:t>id</w:t>
      </w:r>
      <w:r w:rsidR="005A442B">
        <w:t xml:space="preserve">, </w:t>
      </w:r>
      <w:r w:rsidR="005A442B">
        <w:rPr>
          <w:i/>
        </w:rPr>
        <w:t>name</w:t>
      </w:r>
      <w:r w:rsidR="005A442B">
        <w:t xml:space="preserve">, </w:t>
      </w:r>
      <w:r w:rsidR="005A442B">
        <w:rPr>
          <w:i/>
        </w:rPr>
        <w:t>price</w:t>
      </w:r>
      <w:r w:rsidR="005A442B">
        <w:t xml:space="preserve">, and </w:t>
      </w:r>
      <w:r w:rsidR="005A442B">
        <w:rPr>
          <w:i/>
        </w:rPr>
        <w:t>type</w:t>
      </w:r>
      <w:r w:rsidR="005A442B">
        <w:t xml:space="preserve"> for products that are not of type </w:t>
      </w:r>
      <w:r w:rsidR="00A12889">
        <w:t>“</w:t>
      </w:r>
      <w:r w:rsidR="00A12889" w:rsidRPr="00A12889">
        <w:t>Health Care</w:t>
      </w:r>
      <w:r w:rsidR="00A12889">
        <w:t>”</w:t>
      </w:r>
      <w:r w:rsidR="005A442B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32"/>
      </w:tblGrid>
      <w:tr w:rsidR="005A442B" w14:paraId="2F4F93A2" w14:textId="77777777" w:rsidTr="005742FB">
        <w:tc>
          <w:tcPr>
            <w:tcW w:w="10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12C9" w14:textId="0AD48BF4" w:rsidR="005A442B" w:rsidRPr="005742FB" w:rsidRDefault="005742FB" w:rsidP="00FE64D1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5742FB">
              <w:rPr>
                <w:rFonts w:ascii="Consolas" w:hAnsi="Consolas"/>
                <w:sz w:val="20"/>
                <w:szCs w:val="20"/>
              </w:rPr>
              <w:t>db.products</w:t>
            </w:r>
            <w:proofErr w:type="gramEnd"/>
            <w:r w:rsidRPr="005742FB">
              <w:rPr>
                <w:rFonts w:ascii="Consolas" w:hAnsi="Consolas"/>
                <w:sz w:val="20"/>
                <w:szCs w:val="20"/>
              </w:rPr>
              <w:t>.find</w:t>
            </w:r>
            <w:proofErr w:type="spellEnd"/>
            <w:r w:rsidRPr="005742FB">
              <w:rPr>
                <w:rFonts w:ascii="Consolas" w:hAnsi="Consolas"/>
                <w:sz w:val="20"/>
                <w:szCs w:val="20"/>
              </w:rPr>
              <w:t>({"type": {"$ne": "Health Care"}},{"_id":1, "name":1, "price":1, "type":1})</w:t>
            </w:r>
          </w:p>
          <w:p w14:paraId="73877991" w14:textId="5ED9E4E0" w:rsidR="005A442B" w:rsidRDefault="005A442B" w:rsidP="00FE64D1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sz w:val="22"/>
                <w:szCs w:val="22"/>
              </w:rPr>
            </w:pPr>
          </w:p>
        </w:tc>
      </w:tr>
    </w:tbl>
    <w:p w14:paraId="063B2C2C" w14:textId="4074EE1E" w:rsidR="005742FB" w:rsidRDefault="005742FB">
      <w:pPr>
        <w:rPr>
          <w:rFonts w:ascii="Times New Roman" w:hAnsi="Times New Roman"/>
          <w:lang w:val="en-CA" w:eastAsia="en-CA"/>
        </w:rPr>
      </w:pPr>
      <w:r>
        <w:br w:type="page"/>
      </w:r>
    </w:p>
    <w:p w14:paraId="1ADF6D52" w14:textId="6EFAE84C" w:rsidR="005A442B" w:rsidRDefault="007E6942" w:rsidP="005742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5E5FFE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AF2A54B" wp14:editId="5AED9187">
            <wp:simplePos x="0" y="0"/>
            <wp:positionH relativeFrom="margin">
              <wp:posOffset>27988</wp:posOffset>
            </wp:positionH>
            <wp:positionV relativeFrom="paragraph">
              <wp:posOffset>1029251</wp:posOffset>
            </wp:positionV>
            <wp:extent cx="7223760" cy="15316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42B">
        <w:t xml:space="preserve">Write a query to return </w:t>
      </w:r>
      <w:r w:rsidR="005A442B">
        <w:rPr>
          <w:i/>
        </w:rPr>
        <w:t>id</w:t>
      </w:r>
      <w:r w:rsidR="005A442B">
        <w:t xml:space="preserve">, </w:t>
      </w:r>
      <w:r w:rsidR="005A442B">
        <w:rPr>
          <w:i/>
        </w:rPr>
        <w:t>name</w:t>
      </w:r>
      <w:r w:rsidR="005A442B">
        <w:t xml:space="preserve">, </w:t>
      </w:r>
      <w:r w:rsidR="005A442B">
        <w:rPr>
          <w:i/>
        </w:rPr>
        <w:t>price</w:t>
      </w:r>
      <w:r w:rsidR="005A442B">
        <w:t xml:space="preserve">, and type for products with type </w:t>
      </w:r>
      <w:r w:rsidR="00A12889">
        <w:t>“</w:t>
      </w:r>
      <w:r w:rsidR="00A12889" w:rsidRPr="00A12889">
        <w:t>Health Care</w:t>
      </w:r>
      <w:r w:rsidR="00A12889">
        <w:t>”</w:t>
      </w:r>
      <w:r w:rsidR="005A442B">
        <w:t xml:space="preserve"> or </w:t>
      </w:r>
      <w:r w:rsidR="00A12889">
        <w:t>“</w:t>
      </w:r>
      <w:r w:rsidR="00A12889" w:rsidRPr="00A12889">
        <w:t>Consumer Services</w:t>
      </w:r>
      <w:r w:rsidR="005A442B">
        <w:t>.</w:t>
      </w:r>
      <w:r w:rsidR="00A12889"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81"/>
      </w:tblGrid>
      <w:tr w:rsidR="005A442B" w:rsidRPr="005742FB" w14:paraId="3853E22A" w14:textId="77777777" w:rsidTr="005742FB">
        <w:tc>
          <w:tcPr>
            <w:tcW w:w="9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2B51" w14:textId="3DFDBB50" w:rsidR="005A442B" w:rsidRPr="005742FB" w:rsidRDefault="005742FB" w:rsidP="00FE64D1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5742FB">
              <w:rPr>
                <w:rFonts w:ascii="Consolas" w:hAnsi="Consolas"/>
                <w:sz w:val="20"/>
                <w:szCs w:val="20"/>
              </w:rPr>
              <w:t>db.products</w:t>
            </w:r>
            <w:proofErr w:type="gramEnd"/>
            <w:r w:rsidRPr="005742FB">
              <w:rPr>
                <w:rFonts w:ascii="Consolas" w:hAnsi="Consolas"/>
                <w:sz w:val="20"/>
                <w:szCs w:val="20"/>
              </w:rPr>
              <w:t>.find</w:t>
            </w:r>
            <w:proofErr w:type="spellEnd"/>
            <w:r w:rsidRPr="005742FB">
              <w:rPr>
                <w:rFonts w:ascii="Consolas" w:hAnsi="Consolas"/>
                <w:sz w:val="20"/>
                <w:szCs w:val="20"/>
              </w:rPr>
              <w:t>({"type": {"$in": ["Health Care", "Consumer</w:t>
            </w:r>
            <w:r w:rsidR="005E5FFE">
              <w:rPr>
                <w:rFonts w:ascii="Consolas" w:hAnsi="Consolas"/>
                <w:sz w:val="20"/>
                <w:szCs w:val="20"/>
              </w:rPr>
              <w:t xml:space="preserve"> Services</w:t>
            </w:r>
            <w:r w:rsidRPr="005742FB">
              <w:rPr>
                <w:rFonts w:ascii="Consolas" w:hAnsi="Consolas"/>
                <w:sz w:val="20"/>
                <w:szCs w:val="20"/>
              </w:rPr>
              <w:t>"]}},{"_id":1, "name":1, "price":1, "type":1})</w:t>
            </w:r>
          </w:p>
          <w:p w14:paraId="04A490CE" w14:textId="77777777" w:rsidR="005A442B" w:rsidRDefault="005A442B" w:rsidP="00FE64D1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</w:tc>
      </w:tr>
    </w:tbl>
    <w:p w14:paraId="051828FF" w14:textId="25F0D8CA" w:rsidR="005A442B" w:rsidRDefault="007E6942" w:rsidP="00FE64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5742FB">
        <w:rPr>
          <w:noProof/>
        </w:rPr>
        <w:drawing>
          <wp:anchor distT="0" distB="0" distL="114300" distR="114300" simplePos="0" relativeHeight="251664384" behindDoc="0" locked="0" layoutInCell="1" allowOverlap="1" wp14:anchorId="45260252" wp14:editId="59B1A23A">
            <wp:simplePos x="0" y="0"/>
            <wp:positionH relativeFrom="margin">
              <wp:posOffset>43132</wp:posOffset>
            </wp:positionH>
            <wp:positionV relativeFrom="paragraph">
              <wp:posOffset>2493381</wp:posOffset>
            </wp:positionV>
            <wp:extent cx="7223760" cy="28460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42B">
        <w:t xml:space="preserve">Write a query to return </w:t>
      </w:r>
      <w:r w:rsidR="005A442B">
        <w:rPr>
          <w:i/>
        </w:rPr>
        <w:t>id</w:t>
      </w:r>
      <w:r w:rsidR="005A442B">
        <w:t xml:space="preserve">, </w:t>
      </w:r>
      <w:r w:rsidR="005A442B">
        <w:rPr>
          <w:i/>
        </w:rPr>
        <w:t>name</w:t>
      </w:r>
      <w:r w:rsidR="005A442B">
        <w:t xml:space="preserve">, </w:t>
      </w:r>
      <w:r w:rsidR="005A442B">
        <w:rPr>
          <w:i/>
        </w:rPr>
        <w:t>price</w:t>
      </w:r>
      <w:r w:rsidR="005A442B">
        <w:t xml:space="preserve">, and </w:t>
      </w:r>
      <w:r w:rsidR="005A442B">
        <w:rPr>
          <w:i/>
        </w:rPr>
        <w:t>type</w:t>
      </w:r>
      <w:r w:rsidR="005A442B">
        <w:t xml:space="preserve"> for products that do have the </w:t>
      </w:r>
      <w:proofErr w:type="gramStart"/>
      <w:r w:rsidR="005A442B">
        <w:rPr>
          <w:i/>
        </w:rPr>
        <w:t>type</w:t>
      </w:r>
      <w:proofErr w:type="gramEnd"/>
      <w:r w:rsidR="005A442B">
        <w:t xml:space="preserve"> key.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07"/>
      </w:tblGrid>
      <w:tr w:rsidR="005A442B" w14:paraId="3D89141F" w14:textId="77777777" w:rsidTr="005742FB">
        <w:tc>
          <w:tcPr>
            <w:tcW w:w="9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B341" w14:textId="71F9B37D" w:rsidR="005A442B" w:rsidRPr="005742FB" w:rsidRDefault="005742FB" w:rsidP="00FE64D1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5742FB">
              <w:rPr>
                <w:rFonts w:ascii="Consolas" w:hAnsi="Consolas"/>
                <w:sz w:val="20"/>
                <w:szCs w:val="20"/>
              </w:rPr>
              <w:t>db.products</w:t>
            </w:r>
            <w:proofErr w:type="gramEnd"/>
            <w:r w:rsidRPr="005742FB">
              <w:rPr>
                <w:rFonts w:ascii="Consolas" w:hAnsi="Consolas"/>
                <w:sz w:val="20"/>
                <w:szCs w:val="20"/>
              </w:rPr>
              <w:t>.find</w:t>
            </w:r>
            <w:proofErr w:type="spellEnd"/>
            <w:r w:rsidRPr="005742FB">
              <w:rPr>
                <w:rFonts w:ascii="Consolas" w:hAnsi="Consolas"/>
                <w:sz w:val="20"/>
                <w:szCs w:val="20"/>
              </w:rPr>
              <w:t>({"type": {"$</w:t>
            </w:r>
            <w:proofErr w:type="spellStart"/>
            <w:r w:rsidRPr="005742FB">
              <w:rPr>
                <w:rFonts w:ascii="Consolas" w:hAnsi="Consolas"/>
                <w:sz w:val="20"/>
                <w:szCs w:val="20"/>
              </w:rPr>
              <w:t>exists":true</w:t>
            </w:r>
            <w:proofErr w:type="spellEnd"/>
            <w:r w:rsidRPr="005742FB">
              <w:rPr>
                <w:rFonts w:ascii="Consolas" w:hAnsi="Consolas"/>
                <w:sz w:val="20"/>
                <w:szCs w:val="20"/>
              </w:rPr>
              <w:t>}},{"_id":1, "name":1, "price":1, "type":1})</w:t>
            </w:r>
          </w:p>
          <w:p w14:paraId="314BA1C0" w14:textId="63227E4A" w:rsidR="005A442B" w:rsidRDefault="005A442B" w:rsidP="00FE64D1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</w:tc>
      </w:tr>
    </w:tbl>
    <w:p w14:paraId="1573FA98" w14:textId="77777777" w:rsidR="007E6942" w:rsidRDefault="007E6942" w:rsidP="007E6942">
      <w:pPr>
        <w:pStyle w:val="ListParagraph"/>
        <w:spacing w:after="0" w:line="240" w:lineRule="auto"/>
      </w:pPr>
    </w:p>
    <w:p w14:paraId="4ED5CD24" w14:textId="0EA97180" w:rsidR="005A442B" w:rsidRDefault="005A442B" w:rsidP="00FE64D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query to return </w:t>
      </w:r>
      <w:r>
        <w:rPr>
          <w:i/>
        </w:rPr>
        <w:t>id</w:t>
      </w:r>
      <w:r>
        <w:t xml:space="preserve">, </w:t>
      </w:r>
      <w:r>
        <w:rPr>
          <w:i/>
        </w:rPr>
        <w:t>name</w:t>
      </w:r>
      <w:r>
        <w:t xml:space="preserve">, </w:t>
      </w:r>
      <w:r>
        <w:rPr>
          <w:i/>
        </w:rPr>
        <w:t>price</w:t>
      </w:r>
      <w:r>
        <w:t xml:space="preserve">, and </w:t>
      </w:r>
      <w:r>
        <w:rPr>
          <w:i/>
        </w:rPr>
        <w:t>type</w:t>
      </w:r>
      <w:r>
        <w:t xml:space="preserve"> for products that their type is both </w:t>
      </w:r>
      <w:r w:rsidR="00D5703D" w:rsidRPr="00A12889">
        <w:t>Health Care</w:t>
      </w:r>
      <w:r>
        <w:t xml:space="preserve"> and </w:t>
      </w:r>
      <w:r w:rsidR="00D5703D" w:rsidRPr="00A12889">
        <w:t>Consumer Services</w:t>
      </w:r>
      <w:r>
        <w:t>.</w:t>
      </w:r>
      <w:r w:rsidR="005742FB" w:rsidRPr="005742FB">
        <w:rPr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07"/>
      </w:tblGrid>
      <w:tr w:rsidR="005A442B" w14:paraId="11E31AB0" w14:textId="77777777" w:rsidTr="005742FB">
        <w:tc>
          <w:tcPr>
            <w:tcW w:w="9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A83D" w14:textId="0785F87F" w:rsidR="005A442B" w:rsidRPr="005742FB" w:rsidRDefault="005742FB" w:rsidP="00FE64D1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5742FB">
              <w:rPr>
                <w:rFonts w:ascii="Consolas" w:hAnsi="Consolas"/>
                <w:sz w:val="20"/>
                <w:szCs w:val="20"/>
              </w:rPr>
              <w:t>db.products</w:t>
            </w:r>
            <w:proofErr w:type="gramEnd"/>
            <w:r w:rsidRPr="005742FB">
              <w:rPr>
                <w:rFonts w:ascii="Consolas" w:hAnsi="Consolas"/>
                <w:sz w:val="20"/>
                <w:szCs w:val="20"/>
              </w:rPr>
              <w:t>.find</w:t>
            </w:r>
            <w:proofErr w:type="spellEnd"/>
            <w:r w:rsidRPr="005742FB">
              <w:rPr>
                <w:rFonts w:ascii="Consolas" w:hAnsi="Consolas"/>
                <w:sz w:val="20"/>
                <w:szCs w:val="20"/>
              </w:rPr>
              <w:t>({"type": {"$all": ["Health Care", "Consumer Services"]}},{"_id":1, "name":1, "price":1, "type":1})</w:t>
            </w:r>
          </w:p>
          <w:p w14:paraId="5E021B6D" w14:textId="42F56DF8" w:rsidR="005A442B" w:rsidRDefault="005A442B" w:rsidP="00FE64D1">
            <w:pPr>
              <w:pStyle w:val="ListParagraph"/>
              <w:spacing w:before="100" w:beforeAutospacing="1" w:after="100" w:afterAutospacing="1" w:line="240" w:lineRule="auto"/>
              <w:ind w:left="0"/>
            </w:pPr>
          </w:p>
        </w:tc>
      </w:tr>
    </w:tbl>
    <w:p w14:paraId="7D88798C" w14:textId="12DC4EDD" w:rsidR="005A442B" w:rsidRPr="005A442B" w:rsidRDefault="007E6942" w:rsidP="00FE64D1">
      <w:pPr>
        <w:rPr>
          <w:lang w:val="en-CA"/>
        </w:rPr>
      </w:pPr>
      <w:r w:rsidRPr="005742FB">
        <w:rPr>
          <w:noProof/>
        </w:rPr>
        <w:drawing>
          <wp:anchor distT="0" distB="0" distL="114300" distR="114300" simplePos="0" relativeHeight="251665408" behindDoc="0" locked="0" layoutInCell="1" allowOverlap="1" wp14:anchorId="2287667A" wp14:editId="18C364FF">
            <wp:simplePos x="0" y="0"/>
            <wp:positionH relativeFrom="margin">
              <wp:align>right</wp:align>
            </wp:positionH>
            <wp:positionV relativeFrom="paragraph">
              <wp:posOffset>164357</wp:posOffset>
            </wp:positionV>
            <wp:extent cx="7223760" cy="80264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442B" w:rsidRPr="005A442B" w:rsidSect="00C77A1C">
      <w:footerReference w:type="default" r:id="rId14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5245C" w14:textId="77777777" w:rsidR="00DB0FAF" w:rsidRDefault="00DB0FAF" w:rsidP="00B96716">
      <w:r>
        <w:separator/>
      </w:r>
    </w:p>
  </w:endnote>
  <w:endnote w:type="continuationSeparator" w:id="0">
    <w:p w14:paraId="3FF45A2C" w14:textId="77777777" w:rsidR="00DB0FAF" w:rsidRDefault="00DB0FAF" w:rsidP="00B96716">
      <w:r>
        <w:continuationSeparator/>
      </w:r>
    </w:p>
  </w:endnote>
  <w:endnote w:type="continuationNotice" w:id="1">
    <w:p w14:paraId="17800521" w14:textId="77777777" w:rsidR="00DB0FAF" w:rsidRDefault="00DB0F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52E0" w14:textId="01F0AC37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1802C6">
      <w:rPr>
        <w:rFonts w:cs="Arial"/>
        <w:noProof/>
        <w:sz w:val="16"/>
        <w:szCs w:val="16"/>
      </w:rPr>
      <w:t>DBS311_Lab08_W10_S20_Mongo RT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7E6942">
      <w:rPr>
        <w:rFonts w:cs="Arial"/>
        <w:noProof/>
        <w:sz w:val="16"/>
        <w:szCs w:val="16"/>
      </w:rPr>
      <w:t>17 August 2021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7C123CDA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D3742" w14:textId="77777777" w:rsidR="00DB0FAF" w:rsidRDefault="00DB0FAF" w:rsidP="00B96716">
      <w:r>
        <w:separator/>
      </w:r>
    </w:p>
  </w:footnote>
  <w:footnote w:type="continuationSeparator" w:id="0">
    <w:p w14:paraId="101D030D" w14:textId="77777777" w:rsidR="00DB0FAF" w:rsidRDefault="00DB0FAF" w:rsidP="00B96716">
      <w:r>
        <w:continuationSeparator/>
      </w:r>
    </w:p>
  </w:footnote>
  <w:footnote w:type="continuationNotice" w:id="1">
    <w:p w14:paraId="6A14CA31" w14:textId="77777777" w:rsidR="00DB0FAF" w:rsidRDefault="00DB0F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wNTMxtTQwsLQ0tTBT0lEKTi0uzszPAykwqgUAJITS4CwAAAA="/>
  </w:docVars>
  <w:rsids>
    <w:rsidRoot w:val="005A442B"/>
    <w:rsid w:val="000468DC"/>
    <w:rsid w:val="000A1306"/>
    <w:rsid w:val="000C4FFC"/>
    <w:rsid w:val="000F2B70"/>
    <w:rsid w:val="00123249"/>
    <w:rsid w:val="00135590"/>
    <w:rsid w:val="001802C6"/>
    <w:rsid w:val="00223CA2"/>
    <w:rsid w:val="002E0602"/>
    <w:rsid w:val="002E7BEF"/>
    <w:rsid w:val="0035705A"/>
    <w:rsid w:val="00380BCA"/>
    <w:rsid w:val="003C0292"/>
    <w:rsid w:val="00444A80"/>
    <w:rsid w:val="004466A1"/>
    <w:rsid w:val="0046595F"/>
    <w:rsid w:val="00544309"/>
    <w:rsid w:val="00546F9F"/>
    <w:rsid w:val="00550722"/>
    <w:rsid w:val="00560933"/>
    <w:rsid w:val="005742FB"/>
    <w:rsid w:val="005A442B"/>
    <w:rsid w:val="005B4DAD"/>
    <w:rsid w:val="005E5FFE"/>
    <w:rsid w:val="005E7B08"/>
    <w:rsid w:val="00625085"/>
    <w:rsid w:val="006251A1"/>
    <w:rsid w:val="00662B83"/>
    <w:rsid w:val="006973E7"/>
    <w:rsid w:val="0070320E"/>
    <w:rsid w:val="00716A14"/>
    <w:rsid w:val="007A0EE3"/>
    <w:rsid w:val="007B356A"/>
    <w:rsid w:val="007E2261"/>
    <w:rsid w:val="007E6942"/>
    <w:rsid w:val="00823A5F"/>
    <w:rsid w:val="00842D35"/>
    <w:rsid w:val="008B7B5C"/>
    <w:rsid w:val="008E1FCD"/>
    <w:rsid w:val="00937405"/>
    <w:rsid w:val="00943C0B"/>
    <w:rsid w:val="00955299"/>
    <w:rsid w:val="0098744E"/>
    <w:rsid w:val="00A12889"/>
    <w:rsid w:val="00A52BA3"/>
    <w:rsid w:val="00A77927"/>
    <w:rsid w:val="00A95473"/>
    <w:rsid w:val="00AC1DA5"/>
    <w:rsid w:val="00B238A6"/>
    <w:rsid w:val="00B25A38"/>
    <w:rsid w:val="00B66CA4"/>
    <w:rsid w:val="00B840FE"/>
    <w:rsid w:val="00B96716"/>
    <w:rsid w:val="00B968C9"/>
    <w:rsid w:val="00BC59EA"/>
    <w:rsid w:val="00BE7299"/>
    <w:rsid w:val="00C12D3B"/>
    <w:rsid w:val="00C468BF"/>
    <w:rsid w:val="00C47082"/>
    <w:rsid w:val="00C77A1C"/>
    <w:rsid w:val="00CA713C"/>
    <w:rsid w:val="00CD0754"/>
    <w:rsid w:val="00CD1E8B"/>
    <w:rsid w:val="00D27CD9"/>
    <w:rsid w:val="00D5703D"/>
    <w:rsid w:val="00DB0FAF"/>
    <w:rsid w:val="00E018A8"/>
    <w:rsid w:val="00E400E3"/>
    <w:rsid w:val="00E4718B"/>
    <w:rsid w:val="00E5105B"/>
    <w:rsid w:val="00E634A7"/>
    <w:rsid w:val="00E81A10"/>
    <w:rsid w:val="00EA6F57"/>
    <w:rsid w:val="00EB7830"/>
    <w:rsid w:val="00EC2CDF"/>
    <w:rsid w:val="00F338F9"/>
    <w:rsid w:val="00F84DCC"/>
    <w:rsid w:val="00FA6635"/>
    <w:rsid w:val="00FC4835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10B13D"/>
  <w15:docId w15:val="{A461B3B6-047D-4E2B-A360-47FC8B30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442B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A442B"/>
    <w:pPr>
      <w:spacing w:after="160" w:line="256" w:lineRule="auto"/>
      <w:ind w:left="720"/>
      <w:contextualSpacing/>
    </w:pPr>
    <w:rPr>
      <w:rFonts w:ascii="Times New Roman" w:hAnsi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TARR-portrait.dotx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Nozomi Tsuchiya</cp:lastModifiedBy>
  <cp:revision>2</cp:revision>
  <dcterms:created xsi:type="dcterms:W3CDTF">2021-08-17T14:57:00Z</dcterms:created>
  <dcterms:modified xsi:type="dcterms:W3CDTF">2021-08-17T14:57:00Z</dcterms:modified>
</cp:coreProperties>
</file>