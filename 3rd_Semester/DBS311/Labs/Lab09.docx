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CE" w14:textId="719FEC3B" w:rsidR="009026AE" w:rsidRDefault="009026AE" w:rsidP="00F54208"/>
    <w:p w14:paraId="1F369A15" w14:textId="0B9FAC14" w:rsidR="008E1676" w:rsidRDefault="008E1676" w:rsidP="00F54208">
      <w:r>
        <w:t>Lab</w:t>
      </w:r>
      <w:r w:rsidR="00CD0A45">
        <w:t>9</w:t>
      </w:r>
      <w:r>
        <w:t xml:space="preserve"> Mongo part 2 Updates</w:t>
      </w:r>
    </w:p>
    <w:p w14:paraId="7C105778" w14:textId="489B566E" w:rsidR="008E1676" w:rsidRDefault="008E1676" w:rsidP="008E1676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Formerly Lab 9 – Week 11 </w:t>
      </w:r>
    </w:p>
    <w:p w14:paraId="19F8A1F7" w14:textId="77777777" w:rsidR="008E1676" w:rsidRDefault="008E1676" w:rsidP="008E16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009AD070" w14:textId="77777777" w:rsidR="00471DC9" w:rsidRDefault="00471DC9" w:rsidP="00471DC9">
      <w:pPr>
        <w:rPr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Absolutely no email submission will be accepted. Capture screenshots of your code as well. Make sure the timestamp is visible in your screenshots. </w:t>
      </w:r>
    </w:p>
    <w:p w14:paraId="4E3AF9A8" w14:textId="16A2E4B0" w:rsidR="00471DC9" w:rsidRDefault="00471DC9" w:rsidP="00471DC9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7E24F4">
        <w:rPr>
          <w:i/>
          <w:color w:val="0000FF"/>
          <w:sz w:val="28"/>
        </w:rPr>
        <w:t>August</w:t>
      </w:r>
      <w:r>
        <w:rPr>
          <w:i/>
          <w:color w:val="0000FF"/>
          <w:sz w:val="28"/>
        </w:rPr>
        <w:t xml:space="preserve"> </w:t>
      </w:r>
      <w:r w:rsidR="007E24F4">
        <w:rPr>
          <w:i/>
          <w:color w:val="0000FF"/>
          <w:sz w:val="28"/>
        </w:rPr>
        <w:t>7</w:t>
      </w:r>
      <w:r>
        <w:rPr>
          <w:i/>
          <w:color w:val="0000FF"/>
          <w:sz w:val="28"/>
          <w:vertAlign w:val="superscript"/>
        </w:rPr>
        <w:t>th</w:t>
      </w:r>
      <w:r>
        <w:rPr>
          <w:i/>
          <w:color w:val="0000FF"/>
          <w:sz w:val="28"/>
        </w:rPr>
        <w:t xml:space="preserve"> by </w:t>
      </w:r>
      <w:r w:rsidR="007E24F4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19A93E5A" w14:textId="77777777" w:rsidR="008E1676" w:rsidRDefault="008E1676" w:rsidP="008E167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03C76D3F" w:rsidR="008E1676" w:rsidRDefault="00B662A4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662A4">
        <w:rPr>
          <w:noProof/>
        </w:rPr>
        <w:drawing>
          <wp:anchor distT="0" distB="0" distL="114300" distR="114300" simplePos="0" relativeHeight="251658240" behindDoc="0" locked="0" layoutInCell="1" allowOverlap="1" wp14:anchorId="5F4FC12E" wp14:editId="6FB20CE8">
            <wp:simplePos x="0" y="0"/>
            <wp:positionH relativeFrom="column">
              <wp:posOffset>456372</wp:posOffset>
            </wp:positionH>
            <wp:positionV relativeFrom="paragraph">
              <wp:posOffset>988033</wp:posOffset>
            </wp:positionV>
            <wp:extent cx="5724525" cy="9048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676">
        <w:rPr>
          <w:rFonts w:eastAsia="Times New Roman" w:cs="Times New Roman"/>
        </w:rPr>
        <w:t xml:space="preserve">Write an update statement to add new fields </w:t>
      </w:r>
      <w:r w:rsidR="008E1676">
        <w:rPr>
          <w:rFonts w:eastAsia="Times New Roman" w:cs="Times New Roman"/>
          <w:i/>
        </w:rPr>
        <w:t xml:space="preserve">program </w:t>
      </w:r>
      <w:r w:rsidR="008E1676">
        <w:rPr>
          <w:rFonts w:eastAsia="Times New Roman" w:cs="Times New Roman"/>
        </w:rPr>
        <w:t xml:space="preserve">and </w:t>
      </w:r>
      <w:r w:rsidR="008E1676">
        <w:rPr>
          <w:rFonts w:eastAsia="Times New Roman" w:cs="Times New Roman"/>
          <w:i/>
        </w:rPr>
        <w:t xml:space="preserve">term </w:t>
      </w:r>
      <w:r w:rsidR="008E1676">
        <w:rPr>
          <w:rFonts w:eastAsia="Times New Roman" w:cs="Times New Roman"/>
        </w:rPr>
        <w:t xml:space="preserve">to all documents in the </w:t>
      </w:r>
      <w:proofErr w:type="gramStart"/>
      <w:r w:rsidR="008E1676">
        <w:rPr>
          <w:rFonts w:eastAsia="Times New Roman" w:cs="Times New Roman"/>
          <w:i/>
        </w:rPr>
        <w:t>students</w:t>
      </w:r>
      <w:proofErr w:type="gramEnd"/>
      <w:r w:rsidR="008E1676">
        <w:rPr>
          <w:rFonts w:eastAsia="Times New Roman" w:cs="Times New Roman"/>
        </w:rPr>
        <w:t xml:space="preserve"> collection and set them to values “</w:t>
      </w:r>
      <w:r w:rsidR="008E1676">
        <w:rPr>
          <w:rFonts w:eastAsia="Times New Roman" w:cs="Times New Roman"/>
          <w:i/>
        </w:rPr>
        <w:t>CPA</w:t>
      </w:r>
      <w:r w:rsidR="008E1676">
        <w:rPr>
          <w:rFonts w:eastAsia="Times New Roman" w:cs="Times New Roman"/>
        </w:rPr>
        <w:t xml:space="preserve">” and </w:t>
      </w:r>
      <w:r w:rsidR="008E1676">
        <w:rPr>
          <w:rFonts w:eastAsia="Times New Roman" w:cs="Times New Roman"/>
          <w:i/>
        </w:rPr>
        <w:t>1</w:t>
      </w:r>
      <w:r w:rsidR="008E1676"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48D437BF" w14:textId="77777777" w:rsidTr="00B662A4">
        <w:trPr>
          <w:trHeight w:val="472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E9B8" w14:textId="345B1947" w:rsidR="008E1676" w:rsidRDefault="00B662A4" w:rsidP="00B662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B662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B662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Many</w:t>
            </w:r>
            <w:proofErr w:type="spellEnd"/>
            <w:r w:rsidRPr="00B662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({},{"$set":{"program":"CPA","term":1}})</w:t>
            </w:r>
          </w:p>
        </w:tc>
      </w:tr>
    </w:tbl>
    <w:p w14:paraId="106B768D" w14:textId="371A3747" w:rsidR="008E1676" w:rsidRDefault="00B662A4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Pr="00B662A4">
        <w:t xml:space="preserve"> </w:t>
      </w:r>
      <w:r w:rsidR="008E1676">
        <w:rPr>
          <w:rFonts w:eastAsia="Times New Roman" w:cs="Times New Roman"/>
        </w:rPr>
        <w:t xml:space="preserve">Write an update statement to modify the value of the </w:t>
      </w:r>
      <w:r w:rsidR="008E1676">
        <w:rPr>
          <w:rFonts w:eastAsia="Times New Roman" w:cs="Times New Roman"/>
          <w:i/>
        </w:rPr>
        <w:t>program</w:t>
      </w:r>
      <w:r w:rsidR="008E1676">
        <w:rPr>
          <w:rFonts w:eastAsia="Times New Roman" w:cs="Times New Roman"/>
        </w:rPr>
        <w:t xml:space="preserve"> field to “</w:t>
      </w:r>
      <w:r w:rsidR="008E1676">
        <w:rPr>
          <w:rFonts w:eastAsia="Times New Roman" w:cs="Times New Roman"/>
          <w:i/>
        </w:rPr>
        <w:t>BTM”</w:t>
      </w:r>
      <w:r w:rsidR="008E1676">
        <w:rPr>
          <w:rFonts w:eastAsia="Times New Roman" w:cs="Times New Roman"/>
        </w:rPr>
        <w:t xml:space="preserve"> for all documents in the </w:t>
      </w:r>
      <w:proofErr w:type="gramStart"/>
      <w:r w:rsidR="008E1676">
        <w:rPr>
          <w:rFonts w:eastAsia="Times New Roman" w:cs="Times New Roman"/>
          <w:i/>
        </w:rPr>
        <w:t>students</w:t>
      </w:r>
      <w:proofErr w:type="gramEnd"/>
      <w:r w:rsidR="008E1676">
        <w:rPr>
          <w:rFonts w:eastAsia="Times New Roman" w:cs="Times New Roman"/>
        </w:rPr>
        <w:t xml:space="preserve"> collection.</w:t>
      </w:r>
    </w:p>
    <w:p w14:paraId="05AFC2BD" w14:textId="0B0BA884" w:rsidR="008E1676" w:rsidRDefault="00B662A4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54C21" wp14:editId="14B55D0F">
            <wp:simplePos x="0" y="0"/>
            <wp:positionH relativeFrom="column">
              <wp:posOffset>456952</wp:posOffset>
            </wp:positionH>
            <wp:positionV relativeFrom="paragraph">
              <wp:posOffset>649661</wp:posOffset>
            </wp:positionV>
            <wp:extent cx="5715000" cy="8858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B662A4">
        <w:trPr>
          <w:trHeight w:val="57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40CC" w14:textId="5F0F3EFB" w:rsidR="00B662A4" w:rsidRPr="00B662A4" w:rsidRDefault="00B662A4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</w:rPr>
            </w:pPr>
            <w:proofErr w:type="spellStart"/>
            <w:proofErr w:type="gramStart"/>
            <w:r w:rsidRPr="00B662A4">
              <w:rPr>
                <w:rFonts w:ascii="Consolas" w:eastAsia="Times New Roman" w:hAnsi="Consolas" w:cs="Times New Roman"/>
              </w:rPr>
              <w:t>db.students</w:t>
            </w:r>
            <w:proofErr w:type="gramEnd"/>
            <w:r w:rsidRPr="00B662A4">
              <w:rPr>
                <w:rFonts w:ascii="Consolas" w:eastAsia="Times New Roman" w:hAnsi="Consolas" w:cs="Times New Roman"/>
              </w:rPr>
              <w:t>.updateMany</w:t>
            </w:r>
            <w:proofErr w:type="spellEnd"/>
            <w:r w:rsidRPr="00B662A4">
              <w:rPr>
                <w:rFonts w:ascii="Consolas" w:eastAsia="Times New Roman" w:hAnsi="Consolas" w:cs="Times New Roman"/>
              </w:rPr>
              <w:t>({},{"$set":{"</w:t>
            </w:r>
            <w:proofErr w:type="spellStart"/>
            <w:r w:rsidRPr="00B662A4">
              <w:rPr>
                <w:rFonts w:ascii="Consolas" w:eastAsia="Times New Roman" w:hAnsi="Consolas" w:cs="Times New Roman"/>
              </w:rPr>
              <w:t>program":"BTM</w:t>
            </w:r>
            <w:proofErr w:type="spellEnd"/>
            <w:r w:rsidRPr="00B662A4">
              <w:rPr>
                <w:rFonts w:ascii="Consolas" w:eastAsia="Times New Roman" w:hAnsi="Consolas" w:cs="Times New Roman"/>
              </w:rPr>
              <w:t>"}})</w:t>
            </w:r>
          </w:p>
        </w:tc>
      </w:tr>
    </w:tbl>
    <w:p w14:paraId="2DE4EAB0" w14:textId="77777777" w:rsidR="004D2958" w:rsidRPr="004D2958" w:rsidRDefault="004D2958" w:rsidP="004D2958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7057980" w14:textId="77777777" w:rsidR="004D2958" w:rsidRDefault="004D2958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eastAsia="Times New Roman" w:cs="Times New Roman"/>
        </w:rPr>
        <w:br w:type="page"/>
      </w:r>
    </w:p>
    <w:p w14:paraId="59848CC7" w14:textId="420C2573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21B36AE4" w14:textId="77777777" w:rsidTr="009A0E98">
        <w:trPr>
          <w:trHeight w:val="586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3A1F" w14:textId="4FCD6A7E" w:rsidR="008E1676" w:rsidRPr="009A0E98" w:rsidRDefault="009A0E98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Raby"},{"$set":{"</w:t>
            </w:r>
            <w:proofErr w:type="spellStart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program":"CPA</w:t>
            </w:r>
            <w:proofErr w:type="spellEnd"/>
            <w:r w:rsidRPr="009A0E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"}})</w:t>
            </w:r>
          </w:p>
        </w:tc>
      </w:tr>
    </w:tbl>
    <w:p w14:paraId="067199C7" w14:textId="2D2B8D57" w:rsidR="008E1676" w:rsidRDefault="009A0E98" w:rsidP="004D2958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12B1D" wp14:editId="07AD7A44">
            <wp:simplePos x="0" y="0"/>
            <wp:positionH relativeFrom="column">
              <wp:posOffset>457200</wp:posOffset>
            </wp:positionH>
            <wp:positionV relativeFrom="paragraph">
              <wp:posOffset>179153</wp:posOffset>
            </wp:positionV>
            <wp:extent cx="5705475" cy="16383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0CAE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14:paraId="5B64618D" w14:textId="0C1D0A54" w:rsidR="008E1676" w:rsidRDefault="009A0E98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808AE" wp14:editId="45D89273">
            <wp:simplePos x="0" y="0"/>
            <wp:positionH relativeFrom="column">
              <wp:posOffset>447675</wp:posOffset>
            </wp:positionH>
            <wp:positionV relativeFrom="paragraph">
              <wp:posOffset>736379</wp:posOffset>
            </wp:positionV>
            <wp:extent cx="5715000" cy="8858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9A0E98">
        <w:trPr>
          <w:trHeight w:val="574"/>
        </w:trPr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F1B" w14:textId="1AA70C4D" w:rsidR="008E1676" w:rsidRPr="009A0E98" w:rsidRDefault="009A0E98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9A0E98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9A0E98">
              <w:rPr>
                <w:rFonts w:ascii="Consolas" w:eastAsia="Times New Roman" w:hAnsi="Consolas" w:cs="Times New Roman"/>
                <w:sz w:val="22"/>
                <w:szCs w:val="22"/>
              </w:rPr>
              <w:t>.find</w:t>
            </w:r>
            <w:proofErr w:type="spellEnd"/>
            <w:r w:rsidRPr="009A0E98">
              <w:rPr>
                <w:rFonts w:ascii="Consolas" w:eastAsia="Times New Roman" w:hAnsi="Consolas" w:cs="Times New Roman"/>
                <w:sz w:val="22"/>
                <w:szCs w:val="22"/>
              </w:rPr>
              <w:t>({"name":"</w:t>
            </w:r>
            <w:proofErr w:type="spellStart"/>
            <w:r w:rsidRPr="009A0E98">
              <w:rPr>
                <w:rFonts w:ascii="Consolas" w:eastAsia="Times New Roman" w:hAnsi="Consolas" w:cs="Times New Roman"/>
                <w:sz w:val="22"/>
                <w:szCs w:val="22"/>
              </w:rPr>
              <w:t>Jonie</w:t>
            </w:r>
            <w:proofErr w:type="spellEnd"/>
            <w:r w:rsidRPr="009A0E98">
              <w:rPr>
                <w:rFonts w:ascii="Consolas" w:eastAsia="Times New Roman" w:hAnsi="Consolas" w:cs="Times New Roman"/>
                <w:sz w:val="22"/>
                <w:szCs w:val="22"/>
              </w:rPr>
              <w:t xml:space="preserve"> Raby"},{"_id":0,"program":1})</w:t>
            </w:r>
          </w:p>
          <w:p w14:paraId="3F24C354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B3B3B7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40040A63" w14:textId="6557807F" w:rsidR="00835D3E" w:rsidRDefault="00835D3E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8E98172" w14:textId="77777777" w:rsidR="00835D3E" w:rsidRDefault="00835D3E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eastAsia="Times New Roman" w:cs="Times New Roman"/>
        </w:rPr>
        <w:br w:type="page"/>
      </w:r>
    </w:p>
    <w:p w14:paraId="26A3649C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395A67EF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5B364768" w:rsidR="008E1676" w:rsidRDefault="00835D3E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D15E23">
        <w:rPr>
          <w:noProof/>
        </w:rPr>
        <w:drawing>
          <wp:anchor distT="0" distB="0" distL="114300" distR="114300" simplePos="0" relativeHeight="251662336" behindDoc="0" locked="0" layoutInCell="1" allowOverlap="1" wp14:anchorId="56FD52C7" wp14:editId="0E54BD90">
            <wp:simplePos x="0" y="0"/>
            <wp:positionH relativeFrom="column">
              <wp:posOffset>464213</wp:posOffset>
            </wp:positionH>
            <wp:positionV relativeFrom="paragraph">
              <wp:posOffset>677462</wp:posOffset>
            </wp:positionV>
            <wp:extent cx="5972175" cy="89535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3"/>
      </w:tblGrid>
      <w:tr w:rsidR="008E1676" w14:paraId="1B001A59" w14:textId="77777777" w:rsidTr="00835D3E">
        <w:trPr>
          <w:trHeight w:val="570"/>
        </w:trPr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F9EC" w14:textId="46861D51" w:rsidR="008E1676" w:rsidRDefault="00D15E23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gramStart"/>
            <w:r w:rsidRPr="00D15E23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D15E23">
              <w:rPr>
                <w:rFonts w:ascii="Consolas" w:eastAsia="Times New Roman" w:hAnsi="Consolas" w:cs="Times New Roman"/>
                <w:sz w:val="22"/>
                <w:szCs w:val="22"/>
              </w:rPr>
              <w:t>.update</w:t>
            </w:r>
            <w:r>
              <w:rPr>
                <w:rFonts w:ascii="Consolas" w:eastAsia="Times New Roman" w:hAnsi="Consolas" w:cs="Times New Roman"/>
                <w:sz w:val="22"/>
                <w:szCs w:val="22"/>
              </w:rPr>
              <w:t>Many</w:t>
            </w:r>
            <w:r w:rsidRPr="00D15E23">
              <w:rPr>
                <w:rFonts w:ascii="Consolas" w:eastAsia="Times New Roman" w:hAnsi="Consolas" w:cs="Times New Roman"/>
                <w:sz w:val="22"/>
                <w:szCs w:val="22"/>
              </w:rPr>
              <w:t>({"_id":{"$in":[20,22,24]}},{"$inc":{"term":2}})</w:t>
            </w:r>
          </w:p>
          <w:p w14:paraId="1454F9C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DFF78E2" w14:textId="721643DC" w:rsidR="008E1676" w:rsidRDefault="00D15E23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15E23">
        <w:t xml:space="preserve">  </w:t>
      </w:r>
      <w:r w:rsidR="008E1676">
        <w:rPr>
          <w:rFonts w:eastAsia="Times New Roman" w:cs="Times New Roman"/>
        </w:rPr>
        <w:t xml:space="preserve">Write an update statement to remove the </w:t>
      </w:r>
      <w:r w:rsidR="008E1676">
        <w:rPr>
          <w:rFonts w:eastAsia="Times New Roman" w:cs="Times New Roman"/>
          <w:i/>
        </w:rPr>
        <w:t>term</w:t>
      </w:r>
      <w:r w:rsidR="008E1676">
        <w:rPr>
          <w:rFonts w:eastAsia="Times New Roman" w:cs="Times New Roman"/>
        </w:rPr>
        <w:t xml:space="preserve"> field from documents that the value of the </w:t>
      </w:r>
      <w:r w:rsidR="008E1676">
        <w:rPr>
          <w:rFonts w:eastAsia="Times New Roman" w:cs="Times New Roman"/>
          <w:i/>
        </w:rPr>
        <w:t>term</w:t>
      </w:r>
      <w:r w:rsidR="008E1676">
        <w:rPr>
          <w:rFonts w:eastAsia="Times New Roman" w:cs="Times New Roman"/>
        </w:rPr>
        <w:t xml:space="preserve"> filed is 3.</w:t>
      </w:r>
    </w:p>
    <w:p w14:paraId="7CCD6AE9" w14:textId="614B9914" w:rsidR="008E1676" w:rsidRDefault="00835D3E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8835" wp14:editId="0B37DB55">
            <wp:simplePos x="0" y="0"/>
            <wp:positionH relativeFrom="column">
              <wp:posOffset>439420</wp:posOffset>
            </wp:positionH>
            <wp:positionV relativeFrom="paragraph">
              <wp:posOffset>694055</wp:posOffset>
            </wp:positionV>
            <wp:extent cx="5981700" cy="895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9B0C" w14:textId="3AC63638" w:rsidR="008E1676" w:rsidRDefault="006302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63021B">
              <w:rPr>
                <w:rFonts w:ascii="Consolas" w:eastAsia="Times New Roman" w:hAnsi="Consolas" w:cs="Times New Roman"/>
                <w:sz w:val="22"/>
                <w:szCs w:val="22"/>
              </w:rPr>
              <w:t>db.students</w:t>
            </w:r>
            <w:proofErr w:type="gramEnd"/>
            <w:r w:rsidRPr="0063021B">
              <w:rPr>
                <w:rFonts w:ascii="Consolas" w:eastAsia="Times New Roman" w:hAnsi="Consolas" w:cs="Times New Roman"/>
                <w:sz w:val="22"/>
                <w:szCs w:val="22"/>
              </w:rPr>
              <w:t>.updateMany</w:t>
            </w:r>
            <w:proofErr w:type="spellEnd"/>
            <w:r w:rsidRPr="0063021B">
              <w:rPr>
                <w:rFonts w:ascii="Consolas" w:eastAsia="Times New Roman" w:hAnsi="Consolas" w:cs="Times New Roman"/>
                <w:sz w:val="22"/>
                <w:szCs w:val="22"/>
              </w:rPr>
              <w:t>({"term":3},{"$unset":{"term":1}})</w:t>
            </w:r>
          </w:p>
          <w:p w14:paraId="289008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03F54153" w14:textId="05747F7D" w:rsidR="008E1676" w:rsidRPr="00F54208" w:rsidRDefault="008E1676" w:rsidP="00F54208"/>
    <w:sectPr w:rsidR="008E1676" w:rsidRPr="00F54208" w:rsidSect="00C77A1C">
      <w:footerReference w:type="default" r:id="rId13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36CD" w14:textId="77777777" w:rsidR="00174D20" w:rsidRDefault="00174D20" w:rsidP="00B96716">
      <w:r>
        <w:separator/>
      </w:r>
    </w:p>
  </w:endnote>
  <w:endnote w:type="continuationSeparator" w:id="0">
    <w:p w14:paraId="7B569086" w14:textId="77777777" w:rsidR="00174D20" w:rsidRDefault="00174D20" w:rsidP="00B96716">
      <w:r>
        <w:continuationSeparator/>
      </w:r>
    </w:p>
  </w:endnote>
  <w:endnote w:type="continuationNotice" w:id="1">
    <w:p w14:paraId="0AAF0F1A" w14:textId="77777777" w:rsidR="00174D20" w:rsidRDefault="00174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0A58" w14:textId="72678246" w:rsidR="002528CC" w:rsidRPr="00CD1E8B" w:rsidRDefault="002528C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4D2958">
      <w:rPr>
        <w:rFonts w:cs="Arial"/>
        <w:noProof/>
        <w:sz w:val="16"/>
        <w:szCs w:val="16"/>
      </w:rPr>
      <w:t>17 August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ADA7722" w14:textId="77777777" w:rsidR="002528CC" w:rsidRDefault="00252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51E7" w14:textId="77777777" w:rsidR="00174D20" w:rsidRDefault="00174D20" w:rsidP="00B96716">
      <w:r>
        <w:separator/>
      </w:r>
    </w:p>
  </w:footnote>
  <w:footnote w:type="continuationSeparator" w:id="0">
    <w:p w14:paraId="7C5E6A53" w14:textId="77777777" w:rsidR="00174D20" w:rsidRDefault="00174D20" w:rsidP="00B96716">
      <w:r>
        <w:continuationSeparator/>
      </w:r>
    </w:p>
  </w:footnote>
  <w:footnote w:type="continuationNotice" w:id="1">
    <w:p w14:paraId="2872B4CB" w14:textId="77777777" w:rsidR="00174D20" w:rsidRDefault="00174D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2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szA2tzAxNzKwMDNT0lEKTi0uzszPAykwqgUAj5vlKSwAAAA="/>
  </w:docVars>
  <w:rsids>
    <w:rsidRoot w:val="008E1676"/>
    <w:rsid w:val="0000343E"/>
    <w:rsid w:val="0003331D"/>
    <w:rsid w:val="00060CF7"/>
    <w:rsid w:val="00061968"/>
    <w:rsid w:val="000C4FFC"/>
    <w:rsid w:val="000F2B70"/>
    <w:rsid w:val="00122799"/>
    <w:rsid w:val="00123249"/>
    <w:rsid w:val="00135590"/>
    <w:rsid w:val="00174D20"/>
    <w:rsid w:val="001C0314"/>
    <w:rsid w:val="00203DB3"/>
    <w:rsid w:val="00223CA2"/>
    <w:rsid w:val="002528CC"/>
    <w:rsid w:val="002822B3"/>
    <w:rsid w:val="002D4488"/>
    <w:rsid w:val="002E0602"/>
    <w:rsid w:val="002E7BEF"/>
    <w:rsid w:val="002F4BA1"/>
    <w:rsid w:val="003448B3"/>
    <w:rsid w:val="0035705A"/>
    <w:rsid w:val="00365D71"/>
    <w:rsid w:val="00373C8E"/>
    <w:rsid w:val="00380BCA"/>
    <w:rsid w:val="003C0292"/>
    <w:rsid w:val="00431D2A"/>
    <w:rsid w:val="004466A1"/>
    <w:rsid w:val="0046595F"/>
    <w:rsid w:val="00471DC9"/>
    <w:rsid w:val="004B2A73"/>
    <w:rsid w:val="004D2958"/>
    <w:rsid w:val="00525441"/>
    <w:rsid w:val="00544309"/>
    <w:rsid w:val="00550722"/>
    <w:rsid w:val="00565B79"/>
    <w:rsid w:val="005A166C"/>
    <w:rsid w:val="005B2AAE"/>
    <w:rsid w:val="005B4DAD"/>
    <w:rsid w:val="005D23F6"/>
    <w:rsid w:val="006251A1"/>
    <w:rsid w:val="0063021B"/>
    <w:rsid w:val="00662B83"/>
    <w:rsid w:val="00686FCC"/>
    <w:rsid w:val="006973E7"/>
    <w:rsid w:val="006A167E"/>
    <w:rsid w:val="006B3BB9"/>
    <w:rsid w:val="006E253D"/>
    <w:rsid w:val="006E4C31"/>
    <w:rsid w:val="007B16E7"/>
    <w:rsid w:val="007B356A"/>
    <w:rsid w:val="007E2261"/>
    <w:rsid w:val="007E24F4"/>
    <w:rsid w:val="00817DEA"/>
    <w:rsid w:val="00822C74"/>
    <w:rsid w:val="00835D3E"/>
    <w:rsid w:val="00842D35"/>
    <w:rsid w:val="00856FA4"/>
    <w:rsid w:val="008B7B5C"/>
    <w:rsid w:val="008E1676"/>
    <w:rsid w:val="008E1FCD"/>
    <w:rsid w:val="008F271C"/>
    <w:rsid w:val="009026AE"/>
    <w:rsid w:val="00927D26"/>
    <w:rsid w:val="00937405"/>
    <w:rsid w:val="00943C0B"/>
    <w:rsid w:val="00955299"/>
    <w:rsid w:val="009622B1"/>
    <w:rsid w:val="0098744E"/>
    <w:rsid w:val="009A0E98"/>
    <w:rsid w:val="009C2B57"/>
    <w:rsid w:val="00A205AC"/>
    <w:rsid w:val="00A43324"/>
    <w:rsid w:val="00A4388A"/>
    <w:rsid w:val="00A52BA3"/>
    <w:rsid w:val="00A94B5F"/>
    <w:rsid w:val="00A95473"/>
    <w:rsid w:val="00AA3340"/>
    <w:rsid w:val="00AB299D"/>
    <w:rsid w:val="00AB3908"/>
    <w:rsid w:val="00B15056"/>
    <w:rsid w:val="00B25A38"/>
    <w:rsid w:val="00B662A4"/>
    <w:rsid w:val="00B66CA4"/>
    <w:rsid w:val="00B840FE"/>
    <w:rsid w:val="00B85773"/>
    <w:rsid w:val="00B96716"/>
    <w:rsid w:val="00B968C9"/>
    <w:rsid w:val="00BD3CFA"/>
    <w:rsid w:val="00C00127"/>
    <w:rsid w:val="00C03ACE"/>
    <w:rsid w:val="00C31385"/>
    <w:rsid w:val="00C31645"/>
    <w:rsid w:val="00C37D26"/>
    <w:rsid w:val="00C468BF"/>
    <w:rsid w:val="00C77A1C"/>
    <w:rsid w:val="00CA596A"/>
    <w:rsid w:val="00CD0754"/>
    <w:rsid w:val="00CD0A45"/>
    <w:rsid w:val="00CD1E8B"/>
    <w:rsid w:val="00CF71C5"/>
    <w:rsid w:val="00D15E23"/>
    <w:rsid w:val="00D347FB"/>
    <w:rsid w:val="00D7712C"/>
    <w:rsid w:val="00D85349"/>
    <w:rsid w:val="00DE2EA4"/>
    <w:rsid w:val="00E4718B"/>
    <w:rsid w:val="00E634A7"/>
    <w:rsid w:val="00E81A10"/>
    <w:rsid w:val="00EA4B12"/>
    <w:rsid w:val="00EA6F57"/>
    <w:rsid w:val="00EB7830"/>
    <w:rsid w:val="00EC2CDF"/>
    <w:rsid w:val="00EC57BC"/>
    <w:rsid w:val="00ED0907"/>
    <w:rsid w:val="00ED1E29"/>
    <w:rsid w:val="00F54208"/>
    <w:rsid w:val="00F64C47"/>
    <w:rsid w:val="00F83650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layout.dotx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Nozomi Tsuchiya</cp:lastModifiedBy>
  <cp:revision>2</cp:revision>
  <dcterms:created xsi:type="dcterms:W3CDTF">2021-08-17T14:58:00Z</dcterms:created>
  <dcterms:modified xsi:type="dcterms:W3CDTF">2021-08-17T14:58:00Z</dcterms:modified>
</cp:coreProperties>
</file>